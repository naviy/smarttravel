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2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5240"/>
      </w:tblGrid>
      <w:tr w:rsidR="00263F61" w:rsidRPr="00263F61" w:rsidTr="00263F6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15210" w:type="dxa"/>
              <w:tblCellSpacing w:w="0" w:type="dxa"/>
              <w:tblBorders>
                <w:left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275"/>
              <w:gridCol w:w="13935"/>
            </w:tblGrid>
            <w:tr w:rsidR="00263F61" w:rsidRPr="00263F61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9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263F61" w:rsidRPr="00263F61" w:rsidRDefault="00263F61" w:rsidP="0026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ru-RU"/>
                    </w:rPr>
                  </w:pPr>
                  <w:proofErr w:type="spellStart"/>
                  <w:r w:rsidRPr="00263F61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ru-RU"/>
                    </w:rPr>
                    <w:t>Itinerary</w:t>
                  </w:r>
                  <w:proofErr w:type="spellEnd"/>
                  <w:r w:rsidRPr="00263F61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ru-RU"/>
                    </w:rPr>
                    <w:t xml:space="preserve"> </w:t>
                  </w:r>
                  <w:proofErr w:type="spellStart"/>
                  <w:r w:rsidRPr="00263F61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ru-RU"/>
                    </w:rPr>
                    <w:t>Receipt</w:t>
                  </w:r>
                  <w:proofErr w:type="spellEnd"/>
                </w:p>
              </w:tc>
            </w:tr>
            <w:tr w:rsidR="00263F61" w:rsidRPr="005F2D71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263F61" w:rsidRPr="00263F61" w:rsidRDefault="00263F61" w:rsidP="0026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263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Ukraine International Airlines [callcenter@ps.kiev.ua]</w:t>
                  </w:r>
                </w:p>
              </w:tc>
            </w:tr>
            <w:tr w:rsidR="00263F61" w:rsidRPr="005F2D7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63F61" w:rsidRPr="00263F61" w:rsidRDefault="00263F61" w:rsidP="0026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3F61" w:rsidRPr="00263F61" w:rsidRDefault="00263F61" w:rsidP="0026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  <w:tr w:rsidR="00263F61" w:rsidRPr="00263F61">
              <w:trPr>
                <w:tblCellSpacing w:w="0" w:type="dxa"/>
              </w:trPr>
              <w:tc>
                <w:tcPr>
                  <w:tcW w:w="0" w:type="auto"/>
                  <w:noWrap/>
                  <w:tcMar>
                    <w:top w:w="60" w:type="dxa"/>
                    <w:left w:w="90" w:type="dxa"/>
                    <w:bottom w:w="0" w:type="dxa"/>
                    <w:right w:w="0" w:type="dxa"/>
                  </w:tcMar>
                  <w:hideMark/>
                </w:tcPr>
                <w:p w:rsidR="00263F61" w:rsidRPr="00263F61" w:rsidRDefault="00263F61" w:rsidP="0026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  <w:lang w:eastAsia="ru-RU"/>
                    </w:rPr>
                  </w:pPr>
                  <w:r w:rsidRPr="00263F61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  <w:lang w:eastAsia="ru-RU"/>
                    </w:rPr>
                    <w:t>Отправлено:</w:t>
                  </w:r>
                </w:p>
              </w:tc>
              <w:tc>
                <w:tcPr>
                  <w:tcW w:w="13935" w:type="dxa"/>
                  <w:tcMar>
                    <w:top w:w="6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63F61" w:rsidRPr="00263F61" w:rsidRDefault="00263F61" w:rsidP="0026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263F61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25 ноября 2015 г. 14:38</w:t>
                  </w:r>
                </w:p>
              </w:tc>
            </w:tr>
            <w:tr w:rsidR="00263F61" w:rsidRPr="00263F61">
              <w:trPr>
                <w:tblCellSpacing w:w="0" w:type="dxa"/>
              </w:trPr>
              <w:tc>
                <w:tcPr>
                  <w:tcW w:w="0" w:type="auto"/>
                  <w:noWrap/>
                  <w:tcMar>
                    <w:top w:w="60" w:type="dxa"/>
                    <w:left w:w="90" w:type="dxa"/>
                    <w:bottom w:w="0" w:type="dxa"/>
                    <w:right w:w="0" w:type="dxa"/>
                  </w:tcMar>
                  <w:hideMark/>
                </w:tcPr>
                <w:p w:rsidR="00263F61" w:rsidRPr="00263F61" w:rsidRDefault="00263F61" w:rsidP="0026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  <w:lang w:eastAsia="ru-RU"/>
                    </w:rPr>
                  </w:pPr>
                  <w:r w:rsidRPr="00263F61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  <w:lang w:eastAsia="ru-RU"/>
                    </w:rPr>
                    <w:t>Кому:</w:t>
                  </w:r>
                </w:p>
              </w:tc>
              <w:tc>
                <w:tcPr>
                  <w:tcW w:w="13935" w:type="dxa"/>
                  <w:tcMar>
                    <w:top w:w="6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63F61" w:rsidRPr="00263F61" w:rsidRDefault="00263F61" w:rsidP="0026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263F61">
                    <w:rPr>
                      <w:rFonts w:ascii="Times New Roman" w:eastAsia="Times New Roman" w:hAnsi="Times New Roman" w:cs="Times New Roman"/>
                      <w:sz w:val="17"/>
                      <w:lang w:eastAsia="ru-RU"/>
                    </w:rPr>
                    <w:t>GABRIEL_MAU@KIYAVIA.COM</w:t>
                  </w:r>
                </w:p>
              </w:tc>
            </w:tr>
          </w:tbl>
          <w:p w:rsidR="00263F61" w:rsidRPr="00263F61" w:rsidRDefault="00263F61" w:rsidP="00263F6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</w:p>
        </w:tc>
      </w:tr>
      <w:tr w:rsidR="00263F61" w:rsidRPr="00263F61" w:rsidTr="00263F61">
        <w:trPr>
          <w:trHeight w:val="15"/>
          <w:tblCellSpacing w:w="0" w:type="dxa"/>
        </w:trPr>
        <w:tc>
          <w:tcPr>
            <w:tcW w:w="0" w:type="auto"/>
            <w:tcBorders>
              <w:left w:val="single" w:sz="12" w:space="0" w:color="AAAAAA"/>
              <w:right w:val="single" w:sz="12" w:space="0" w:color="AAAAAA"/>
            </w:tcBorders>
            <w:vAlign w:val="center"/>
            <w:hideMark/>
          </w:tcPr>
          <w:tbl>
            <w:tblPr>
              <w:tblW w:w="1518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180"/>
            </w:tblGrid>
            <w:tr w:rsidR="00263F61" w:rsidRPr="00263F6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63F61" w:rsidRPr="00263F61" w:rsidRDefault="00263F61" w:rsidP="0026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</w:p>
              </w:tc>
            </w:tr>
          </w:tbl>
          <w:p w:rsidR="00263F61" w:rsidRPr="00263F61" w:rsidRDefault="00263F61" w:rsidP="00263F61">
            <w:pPr>
              <w:spacing w:after="0" w:line="15" w:lineRule="atLeast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</w:p>
        </w:tc>
      </w:tr>
      <w:tr w:rsidR="00263F61" w:rsidRPr="00263F61" w:rsidTr="00263F61">
        <w:trPr>
          <w:tblCellSpacing w:w="0" w:type="dxa"/>
        </w:trPr>
        <w:tc>
          <w:tcPr>
            <w:tcW w:w="0" w:type="auto"/>
            <w:tcBorders>
              <w:left w:val="single" w:sz="6" w:space="0" w:color="F3F3F3"/>
            </w:tcBorders>
            <w:tcMar>
              <w:top w:w="15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63F61" w:rsidRPr="00263F61" w:rsidRDefault="00D44E55" w:rsidP="00263F6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D44E55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263F61" w:rsidRPr="00263F61" w:rsidRDefault="00263F61" w:rsidP="00263F61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4"/>
              <w:gridCol w:w="12421"/>
            </w:tblGrid>
            <w:tr w:rsidR="00263F61" w:rsidRPr="00263F61" w:rsidTr="00263F61">
              <w:trPr>
                <w:tblCellSpacing w:w="15" w:type="dxa"/>
              </w:trPr>
              <w:tc>
                <w:tcPr>
                  <w:tcW w:w="0" w:type="auto"/>
                  <w:vAlign w:val="bottom"/>
                  <w:hideMark/>
                </w:tcPr>
                <w:p w:rsidR="00263F61" w:rsidRPr="00263F61" w:rsidRDefault="00263F61" w:rsidP="0026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lang w:eastAsia="ru-RU"/>
                    </w:rPr>
                  </w:pPr>
                  <w:r w:rsidRPr="00263F61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263F61" w:rsidRPr="00263F61" w:rsidRDefault="00D44E55" w:rsidP="00263F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D44E55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alt="Ukraine International Airlines" style="width:24pt;height:24pt"/>
                    </w:pict>
                  </w:r>
                </w:p>
              </w:tc>
            </w:tr>
          </w:tbl>
          <w:p w:rsidR="00263F61" w:rsidRPr="00263F61" w:rsidRDefault="00263F61" w:rsidP="00263F61">
            <w:pPr>
              <w:spacing w:after="24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                           *** ITINERARY RECEIPT ***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                *** МАРШРУТНАЯ КВИТАНЦИЯ ЭЛЕКТРОННОГО БИЛЕТА ***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AGENCY/AIRLINE NAME                                      DATE OF ISSUE 25NOV15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НАЗВАНИЕ АГЕНТСТВА/АВИАКОМПАНИИ                          ДАТА ОФОРМЛЕНИЯ 25NOV15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KIYAVIA DMITRIEVSKAYA SR.,1 KIEV                         RLOC PS - RC4TT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NON-TRANSFERABLE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БЕЗ ПРАВА ПЕРЕДАЧИ ДРУГОМУ ЛИЦУ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NAME: ZABIKA/ANDRII MR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ФАМИЛИЯ ИМЯ: ZABIKA/ANDRII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E-TICKET NUMBER: 5662402830600                       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НОМЕР БИЛЕТА:    5662402830600                        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DATE  FLIGHT   DEPARTURE AIRPORT       TIME  ARRIVAL AIRPORT         CLASS  BAG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ДАТА  РЕЙС     АЭРОПОРТ ВЫЛЕТА         ВРЕМЯ АЭРОПОРТ ПРИБЫТИЯ       КЛАСС БАГАЖ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08DEC PS 231   KBP-BORISPOL-KIEV, UKR  1005  JFK-KENNEDY-NEW YORK    L -OK  2PC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                                             TERMINAL 7      ARRIVAL:1345     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RESTRICTIONS: NONENDO/REFRSTR/RBK USD120/1USD-24.05000000UAH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ОГРАНИЧЕНИЯ</w:t>
            </w:r>
            <w:proofErr w:type="gramStart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</w:t>
            </w:r>
            <w:proofErr w:type="gramEnd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NONENDO/REFRSTR/RBK USD120/1USD-24.05000000UAH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FORM OF PAYMENT: CASH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ФОРМА ОПЛАТЫ:    CASH 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BASE FARE                 USD    220.00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ТАРИФ                     USD    220.00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EQUIVALENT AMOUNT PAID    UAH      5291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УПЛАЧЕН ЭКВИВАЛЕНТ ТАРИФА UAH      5291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TAX/FEE/CHARGE            UAH      4050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СБОР                      UAH      4050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TICKET TOTAL              UAH      9341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БИЛЕТ ВСЕГО               UAH      9341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TAX/FEE/CHARGE ITEMIZATION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ДЕТАЛИЗАЦИЯ СБОРА          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       97UA         49UD        409YK        426US        121XA        169XY 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      133YC       2646YQ 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Notice: "Carriage and other services provided by the carrier are subject to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conditions of carriage, which are hereby incorporated by reference.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proofErr w:type="spellStart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These</w:t>
            </w:r>
            <w:proofErr w:type="spellEnd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conditions</w:t>
            </w:r>
            <w:proofErr w:type="spellEnd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may</w:t>
            </w:r>
            <w:proofErr w:type="spellEnd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be</w:t>
            </w:r>
            <w:proofErr w:type="spellEnd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obtained</w:t>
            </w:r>
            <w:proofErr w:type="spellEnd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from</w:t>
            </w:r>
            <w:proofErr w:type="spellEnd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the</w:t>
            </w:r>
            <w:proofErr w:type="spellEnd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issuing</w:t>
            </w:r>
            <w:proofErr w:type="spellEnd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carrier</w:t>
            </w:r>
            <w:proofErr w:type="spellEnd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."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Примечание: "Перевозка и другие предоставляемые перевозчиком услуги подчиняются всем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условиям договора перевозки, включенным в настоящий авиабилет посредством ссылки.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С условиями договора перевозки можно ознакомиться в офисе продажи авиакомпании</w:t>
            </w:r>
            <w:proofErr w:type="gramStart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."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proofErr w:type="gramEnd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Please note:                                                                  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- check-in for Kiev-New York flight begins 3 hours &amp; closes 40 min prior to   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scheduled departure time;                                                     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- check-in for New York-Kiev flight begins 4 hours &amp; closes 1 hour prior to   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scheduled departure time;                                                     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- </w:t>
            </w:r>
            <w:proofErr w:type="gramStart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check-</w:t>
            </w:r>
            <w:proofErr w:type="gramEnd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 for Tel-Aviv-Kiev flight begins 3 hours &amp; closes 1 hour prior to   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scheduled departure time                                                      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            Thank you for choosing Ukraine International Airlines!           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                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UIA </w:t>
            </w:r>
            <w:proofErr w:type="spellStart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Contact</w:t>
            </w:r>
            <w:proofErr w:type="spellEnd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Centre</w:t>
            </w:r>
            <w:proofErr w:type="spellEnd"/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 tel.+38 044 581 50 50                    </w:t>
            </w:r>
            <w:r w:rsidRPr="00263F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                              www.flyUIA.com                                   </w:t>
            </w:r>
          </w:p>
        </w:tc>
      </w:tr>
    </w:tbl>
    <w:p w:rsidR="005F2D71" w:rsidRPr="005F2D71" w:rsidRDefault="005F2D71" w:rsidP="005F2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F2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5F2D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F2D7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5F2D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F2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5F2D71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5F2D7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F2D71">
        <w:rPr>
          <w:rFonts w:ascii="Courier New" w:hAnsi="Courier New" w:cs="Courier New"/>
          <w:noProof/>
          <w:sz w:val="20"/>
          <w:szCs w:val="20"/>
          <w:lang w:val="en-US"/>
        </w:rPr>
        <w:t>calc_payment_document</w:t>
      </w:r>
    </w:p>
    <w:p w:rsidR="00882095" w:rsidRDefault="005F2D71" w:rsidP="005F2D71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5F2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5F2D71">
        <w:rPr>
          <w:rFonts w:ascii="Courier New" w:hAnsi="Courier New" w:cs="Courier New"/>
          <w:noProof/>
          <w:sz w:val="20"/>
          <w:szCs w:val="20"/>
          <w:lang w:val="en-US"/>
        </w:rPr>
        <w:t xml:space="preserve"> cpd_doc_num </w:t>
      </w:r>
      <w:r w:rsidRPr="005F2D7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5F2D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F2D7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'566G 2402830600'</w:t>
      </w:r>
    </w:p>
    <w:p w:rsidR="005F2D71" w:rsidRDefault="005F2D71" w:rsidP="005F2D71">
      <w:pPr>
        <w:rPr>
          <w:lang w:val="en-US"/>
        </w:rPr>
      </w:pPr>
      <w:r w:rsidRPr="005F2D71">
        <w:rPr>
          <w:lang w:val="en-US"/>
        </w:rPr>
        <w:t>3586439</w:t>
      </w:r>
      <w:r w:rsidRPr="005F2D71">
        <w:rPr>
          <w:lang w:val="en-US"/>
        </w:rPr>
        <w:tab/>
        <w:t>9705830</w:t>
      </w:r>
      <w:r w:rsidRPr="005F2D71">
        <w:rPr>
          <w:lang w:val="en-US"/>
        </w:rPr>
        <w:tab/>
        <w:t>9705830|0|0</w:t>
      </w:r>
      <w:r w:rsidRPr="005F2D71">
        <w:rPr>
          <w:lang w:val="en-US"/>
        </w:rPr>
        <w:tab/>
        <w:t>RC4TT</w:t>
      </w:r>
      <w:r w:rsidRPr="005F2D71">
        <w:rPr>
          <w:lang w:val="en-US"/>
        </w:rPr>
        <w:tab/>
        <w:t>KBP-JFK|IEV-NYC|UA-US|L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566G 2402830600</w:t>
      </w:r>
      <w:r w:rsidRPr="005F2D71">
        <w:rPr>
          <w:lang w:val="en-US"/>
        </w:rPr>
        <w:tab/>
        <w:t>2015-11-25 00:00:00.000</w:t>
      </w:r>
      <w:r w:rsidRPr="005F2D71">
        <w:rPr>
          <w:lang w:val="en-US"/>
        </w:rPr>
        <w:tab/>
        <w:t>1</w:t>
      </w:r>
      <w:r w:rsidRPr="005F2D71">
        <w:rPr>
          <w:lang w:val="en-US"/>
        </w:rPr>
        <w:tab/>
        <w:t>||</w:t>
      </w:r>
      <w:r w:rsidRPr="005F2D71">
        <w:rPr>
          <w:lang w:val="en-US"/>
        </w:rPr>
        <w:tab/>
        <w:t>|L|</w:t>
      </w:r>
      <w:r w:rsidRPr="005F2D71">
        <w:rPr>
          <w:lang w:val="en-US"/>
        </w:rPr>
        <w:tab/>
        <w:t>|231|</w:t>
      </w:r>
      <w:r w:rsidRPr="005F2D71">
        <w:rPr>
          <w:lang w:val="en-US"/>
        </w:rPr>
        <w:tab/>
        <w:t>1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|PS|</w:t>
      </w:r>
      <w:r w:rsidRPr="005F2D71">
        <w:rPr>
          <w:lang w:val="en-US"/>
        </w:rPr>
        <w:tab/>
        <w:t>1</w:t>
      </w:r>
      <w:r w:rsidRPr="005F2D71">
        <w:rPr>
          <w:lang w:val="en-US"/>
        </w:rPr>
        <w:tab/>
        <w:t>1</w:t>
      </w:r>
      <w:r w:rsidRPr="005F2D71">
        <w:rPr>
          <w:lang w:val="en-US"/>
        </w:rPr>
        <w:tab/>
        <w:t>08.12.2015:1005-08.12.2015:1345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14</w:t>
      </w:r>
      <w:r w:rsidRPr="005F2D71">
        <w:rPr>
          <w:lang w:val="en-US"/>
        </w:rPr>
        <w:tab/>
        <w:t>1</w:t>
      </w:r>
      <w:r w:rsidRPr="005F2D71">
        <w:rPr>
          <w:lang w:val="en-US"/>
        </w:rPr>
        <w:tab/>
        <w:t>0</w:t>
      </w:r>
      <w:r w:rsidRPr="005F2D71">
        <w:rPr>
          <w:lang w:val="en-US"/>
        </w:rPr>
        <w:tab/>
        <w:t>0</w:t>
      </w:r>
      <w:r w:rsidRPr="005F2D71">
        <w:rPr>
          <w:lang w:val="en-US"/>
        </w:rPr>
        <w:tab/>
        <w:t>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127</w:t>
      </w:r>
      <w:r w:rsidRPr="005F2D71">
        <w:rPr>
          <w:lang w:val="en-US"/>
        </w:rPr>
        <w:tab/>
        <w:t>127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NONENDO/REFRSTR/RBK USD120/1USD-24.05000000UAH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ZABIKA/ANDRII MR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</w:p>
    <w:p w:rsidR="005F2D71" w:rsidRDefault="005F2D71" w:rsidP="005F2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F2D71" w:rsidRPr="005F2D71" w:rsidRDefault="005F2D71" w:rsidP="005F2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F2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5F2D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F2D7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5F2D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F2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5F2D71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5F2D7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F2D71">
        <w:rPr>
          <w:rFonts w:ascii="Courier New" w:hAnsi="Courier New" w:cs="Courier New"/>
          <w:noProof/>
          <w:sz w:val="20"/>
          <w:szCs w:val="20"/>
          <w:lang w:val="en-US"/>
        </w:rPr>
        <w:t>calc_payment_line</w:t>
      </w:r>
    </w:p>
    <w:p w:rsidR="005F2D71" w:rsidRDefault="005F2D71" w:rsidP="005F2D71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cpd_id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3586439</w:t>
      </w:r>
    </w:p>
    <w:p w:rsidR="005F2D71" w:rsidRPr="005F2D71" w:rsidRDefault="005F2D71" w:rsidP="005F2D71">
      <w:pPr>
        <w:rPr>
          <w:lang w:val="en-US"/>
        </w:rPr>
      </w:pPr>
      <w:r w:rsidRPr="005F2D71">
        <w:rPr>
          <w:lang w:val="en-US"/>
        </w:rPr>
        <w:t>18202854</w:t>
      </w:r>
      <w:r w:rsidRPr="005F2D71">
        <w:rPr>
          <w:lang w:val="en-US"/>
        </w:rPr>
        <w:tab/>
        <w:t>3586439</w:t>
      </w:r>
      <w:r w:rsidRPr="005F2D71">
        <w:rPr>
          <w:lang w:val="en-US"/>
        </w:rPr>
        <w:tab/>
        <w:t>2835</w:t>
      </w:r>
      <w:r w:rsidRPr="005F2D71">
        <w:rPr>
          <w:lang w:val="en-US"/>
        </w:rPr>
        <w:tab/>
        <w:t>1</w:t>
      </w:r>
      <w:r w:rsidRPr="005F2D71">
        <w:rPr>
          <w:lang w:val="en-US"/>
        </w:rPr>
        <w:tab/>
        <w:t>5291</w:t>
      </w:r>
      <w:proofErr w:type="gramStart"/>
      <w:r w:rsidRPr="005F2D71">
        <w:rPr>
          <w:lang w:val="en-US"/>
        </w:rPr>
        <w:t>,00</w:t>
      </w:r>
      <w:proofErr w:type="gramEnd"/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0</w:t>
      </w:r>
      <w:r w:rsidRPr="005F2D71">
        <w:rPr>
          <w:lang w:val="en-US"/>
        </w:rPr>
        <w:tab/>
        <w:t>0,00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1.000000</w:t>
      </w:r>
      <w:r w:rsidRPr="005F2D71">
        <w:rPr>
          <w:lang w:val="en-US"/>
        </w:rPr>
        <w:tab/>
        <w:t>5291,00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0</w:t>
      </w:r>
      <w:r w:rsidRPr="005F2D71">
        <w:rPr>
          <w:lang w:val="en-US"/>
        </w:rPr>
        <w:tab/>
        <w:t>1.00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max</w:t>
      </w:r>
      <w:r w:rsidRPr="005F2D71">
        <w:rPr>
          <w:lang w:val="en-US"/>
        </w:rPr>
        <w:tab/>
        <w:t>100</w:t>
      </w:r>
      <w:r w:rsidRPr="005F2D71">
        <w:rPr>
          <w:lang w:val="en-US"/>
        </w:rPr>
        <w:tab/>
        <w:t>1.000000</w:t>
      </w:r>
    </w:p>
    <w:p w:rsidR="005F2D71" w:rsidRPr="005F2D71" w:rsidRDefault="005F2D71" w:rsidP="005F2D71">
      <w:pPr>
        <w:rPr>
          <w:lang w:val="en-US"/>
        </w:rPr>
      </w:pPr>
      <w:r w:rsidRPr="005F2D71">
        <w:rPr>
          <w:lang w:val="en-US"/>
        </w:rPr>
        <w:t>18202855</w:t>
      </w:r>
      <w:r w:rsidRPr="005F2D71">
        <w:rPr>
          <w:lang w:val="en-US"/>
        </w:rPr>
        <w:tab/>
        <w:t>3586439</w:t>
      </w:r>
      <w:r w:rsidRPr="005F2D71">
        <w:rPr>
          <w:lang w:val="en-US"/>
        </w:rPr>
        <w:tab/>
        <w:t>3402</w:t>
      </w:r>
      <w:r w:rsidRPr="005F2D71">
        <w:rPr>
          <w:lang w:val="en-US"/>
        </w:rPr>
        <w:tab/>
        <w:t>1</w:t>
      </w:r>
      <w:r w:rsidRPr="005F2D71">
        <w:rPr>
          <w:lang w:val="en-US"/>
        </w:rPr>
        <w:tab/>
        <w:t>169</w:t>
      </w:r>
      <w:proofErr w:type="gramStart"/>
      <w:r w:rsidRPr="005F2D71">
        <w:rPr>
          <w:lang w:val="en-US"/>
        </w:rPr>
        <w:t>,00</w:t>
      </w:r>
      <w:proofErr w:type="gramEnd"/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0</w:t>
      </w:r>
      <w:r w:rsidRPr="005F2D71">
        <w:rPr>
          <w:lang w:val="en-US"/>
        </w:rPr>
        <w:tab/>
        <w:t>0,00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1.000000</w:t>
      </w:r>
      <w:r w:rsidRPr="005F2D71">
        <w:rPr>
          <w:lang w:val="en-US"/>
        </w:rPr>
        <w:tab/>
        <w:t>169,00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0</w:t>
      </w:r>
      <w:r w:rsidRPr="005F2D71">
        <w:rPr>
          <w:lang w:val="en-US"/>
        </w:rPr>
        <w:tab/>
        <w:t>1.00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max</w:t>
      </w:r>
      <w:r w:rsidRPr="005F2D71">
        <w:rPr>
          <w:lang w:val="en-US"/>
        </w:rPr>
        <w:tab/>
        <w:t>100</w:t>
      </w:r>
      <w:r w:rsidRPr="005F2D71">
        <w:rPr>
          <w:lang w:val="en-US"/>
        </w:rPr>
        <w:tab/>
        <w:t>1.000000</w:t>
      </w:r>
    </w:p>
    <w:p w:rsidR="005F2D71" w:rsidRPr="005F2D71" w:rsidRDefault="005F2D71" w:rsidP="005F2D71">
      <w:pPr>
        <w:rPr>
          <w:lang w:val="en-US"/>
        </w:rPr>
      </w:pPr>
      <w:r w:rsidRPr="005F2D71">
        <w:rPr>
          <w:lang w:val="en-US"/>
        </w:rPr>
        <w:t>18202856</w:t>
      </w:r>
      <w:r w:rsidRPr="005F2D71">
        <w:rPr>
          <w:lang w:val="en-US"/>
        </w:rPr>
        <w:tab/>
        <w:t>3586439</w:t>
      </w:r>
      <w:r w:rsidRPr="005F2D71">
        <w:rPr>
          <w:lang w:val="en-US"/>
        </w:rPr>
        <w:tab/>
        <w:t>3413</w:t>
      </w:r>
      <w:r w:rsidRPr="005F2D71">
        <w:rPr>
          <w:lang w:val="en-US"/>
        </w:rPr>
        <w:tab/>
        <w:t>1</w:t>
      </w:r>
      <w:r w:rsidRPr="005F2D71">
        <w:rPr>
          <w:lang w:val="en-US"/>
        </w:rPr>
        <w:tab/>
        <w:t>409</w:t>
      </w:r>
      <w:proofErr w:type="gramStart"/>
      <w:r w:rsidRPr="005F2D71">
        <w:rPr>
          <w:lang w:val="en-US"/>
        </w:rPr>
        <w:t>,00</w:t>
      </w:r>
      <w:proofErr w:type="gramEnd"/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0</w:t>
      </w:r>
      <w:r w:rsidRPr="005F2D71">
        <w:rPr>
          <w:lang w:val="en-US"/>
        </w:rPr>
        <w:tab/>
        <w:t>0,00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1.000000</w:t>
      </w:r>
      <w:r w:rsidRPr="005F2D71">
        <w:rPr>
          <w:lang w:val="en-US"/>
        </w:rPr>
        <w:tab/>
        <w:t>409,00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0</w:t>
      </w:r>
      <w:r w:rsidRPr="005F2D71">
        <w:rPr>
          <w:lang w:val="en-US"/>
        </w:rPr>
        <w:tab/>
        <w:t>1.00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max</w:t>
      </w:r>
      <w:r w:rsidRPr="005F2D71">
        <w:rPr>
          <w:lang w:val="en-US"/>
        </w:rPr>
        <w:tab/>
        <w:t>100</w:t>
      </w:r>
      <w:r w:rsidRPr="005F2D71">
        <w:rPr>
          <w:lang w:val="en-US"/>
        </w:rPr>
        <w:tab/>
        <w:t>1.000000</w:t>
      </w:r>
    </w:p>
    <w:p w:rsidR="005F2D71" w:rsidRPr="005F2D71" w:rsidRDefault="005F2D71" w:rsidP="005F2D71">
      <w:pPr>
        <w:rPr>
          <w:lang w:val="en-US"/>
        </w:rPr>
      </w:pPr>
      <w:r w:rsidRPr="005F2D71">
        <w:rPr>
          <w:lang w:val="en-US"/>
        </w:rPr>
        <w:t>18202857</w:t>
      </w:r>
      <w:r w:rsidRPr="005F2D71">
        <w:rPr>
          <w:lang w:val="en-US"/>
        </w:rPr>
        <w:tab/>
        <w:t>3586439</w:t>
      </w:r>
      <w:r w:rsidRPr="005F2D71">
        <w:rPr>
          <w:lang w:val="en-US"/>
        </w:rPr>
        <w:tab/>
        <w:t>3418</w:t>
      </w:r>
      <w:r w:rsidRPr="005F2D71">
        <w:rPr>
          <w:lang w:val="en-US"/>
        </w:rPr>
        <w:tab/>
        <w:t>1</w:t>
      </w:r>
      <w:r w:rsidRPr="005F2D71">
        <w:rPr>
          <w:lang w:val="en-US"/>
        </w:rPr>
        <w:tab/>
        <w:t>2646</w:t>
      </w:r>
      <w:proofErr w:type="gramStart"/>
      <w:r w:rsidRPr="005F2D71">
        <w:rPr>
          <w:lang w:val="en-US"/>
        </w:rPr>
        <w:t>,00</w:t>
      </w:r>
      <w:proofErr w:type="gramEnd"/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0</w:t>
      </w:r>
      <w:r w:rsidRPr="005F2D71">
        <w:rPr>
          <w:lang w:val="en-US"/>
        </w:rPr>
        <w:tab/>
        <w:t>0,00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1.000000</w:t>
      </w:r>
      <w:r w:rsidRPr="005F2D71">
        <w:rPr>
          <w:lang w:val="en-US"/>
        </w:rPr>
        <w:tab/>
        <w:t>2646,00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0</w:t>
      </w:r>
      <w:r w:rsidRPr="005F2D71">
        <w:rPr>
          <w:lang w:val="en-US"/>
        </w:rPr>
        <w:tab/>
        <w:t>1.00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max</w:t>
      </w:r>
      <w:r w:rsidRPr="005F2D71">
        <w:rPr>
          <w:lang w:val="en-US"/>
        </w:rPr>
        <w:tab/>
        <w:t>100</w:t>
      </w:r>
      <w:r w:rsidRPr="005F2D71">
        <w:rPr>
          <w:lang w:val="en-US"/>
        </w:rPr>
        <w:tab/>
        <w:t>1.000000</w:t>
      </w:r>
    </w:p>
    <w:p w:rsidR="005F2D71" w:rsidRPr="005F2D71" w:rsidRDefault="005F2D71" w:rsidP="005F2D71">
      <w:pPr>
        <w:rPr>
          <w:lang w:val="en-US"/>
        </w:rPr>
      </w:pPr>
      <w:r w:rsidRPr="005F2D71">
        <w:rPr>
          <w:lang w:val="en-US"/>
        </w:rPr>
        <w:t>18202858</w:t>
      </w:r>
      <w:r w:rsidRPr="005F2D71">
        <w:rPr>
          <w:lang w:val="en-US"/>
        </w:rPr>
        <w:tab/>
        <w:t>3586439</w:t>
      </w:r>
      <w:r w:rsidRPr="005F2D71">
        <w:rPr>
          <w:lang w:val="en-US"/>
        </w:rPr>
        <w:tab/>
        <w:t>3382</w:t>
      </w:r>
      <w:r w:rsidRPr="005F2D71">
        <w:rPr>
          <w:lang w:val="en-US"/>
        </w:rPr>
        <w:tab/>
        <w:t>1</w:t>
      </w:r>
      <w:r w:rsidRPr="005F2D71">
        <w:rPr>
          <w:lang w:val="en-US"/>
        </w:rPr>
        <w:tab/>
        <w:t>121</w:t>
      </w:r>
      <w:proofErr w:type="gramStart"/>
      <w:r w:rsidRPr="005F2D71">
        <w:rPr>
          <w:lang w:val="en-US"/>
        </w:rPr>
        <w:t>,00</w:t>
      </w:r>
      <w:proofErr w:type="gramEnd"/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0</w:t>
      </w:r>
      <w:r w:rsidRPr="005F2D71">
        <w:rPr>
          <w:lang w:val="en-US"/>
        </w:rPr>
        <w:tab/>
        <w:t>0,00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1.000000</w:t>
      </w:r>
      <w:r w:rsidRPr="005F2D71">
        <w:rPr>
          <w:lang w:val="en-US"/>
        </w:rPr>
        <w:tab/>
        <w:t>121,00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0</w:t>
      </w:r>
      <w:r w:rsidRPr="005F2D71">
        <w:rPr>
          <w:lang w:val="en-US"/>
        </w:rPr>
        <w:tab/>
        <w:t>1.00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max</w:t>
      </w:r>
      <w:r w:rsidRPr="005F2D71">
        <w:rPr>
          <w:lang w:val="en-US"/>
        </w:rPr>
        <w:tab/>
        <w:t>100</w:t>
      </w:r>
      <w:r w:rsidRPr="005F2D71">
        <w:rPr>
          <w:lang w:val="en-US"/>
        </w:rPr>
        <w:tab/>
        <w:t>1.000000</w:t>
      </w:r>
    </w:p>
    <w:p w:rsidR="005F2D71" w:rsidRPr="005F2D71" w:rsidRDefault="005F2D71" w:rsidP="005F2D71">
      <w:pPr>
        <w:rPr>
          <w:lang w:val="en-US"/>
        </w:rPr>
      </w:pPr>
      <w:r w:rsidRPr="005F2D71">
        <w:rPr>
          <w:lang w:val="en-US"/>
        </w:rPr>
        <w:t>18202859</w:t>
      </w:r>
      <w:r w:rsidRPr="005F2D71">
        <w:rPr>
          <w:lang w:val="en-US"/>
        </w:rPr>
        <w:tab/>
        <w:t>3586439</w:t>
      </w:r>
      <w:r w:rsidRPr="005F2D71">
        <w:rPr>
          <w:lang w:val="en-US"/>
        </w:rPr>
        <w:tab/>
        <w:t>3405</w:t>
      </w:r>
      <w:r w:rsidRPr="005F2D71">
        <w:rPr>
          <w:lang w:val="en-US"/>
        </w:rPr>
        <w:tab/>
        <w:t>1</w:t>
      </w:r>
      <w:r w:rsidRPr="005F2D71">
        <w:rPr>
          <w:lang w:val="en-US"/>
        </w:rPr>
        <w:tab/>
        <w:t>133</w:t>
      </w:r>
      <w:proofErr w:type="gramStart"/>
      <w:r w:rsidRPr="005F2D71">
        <w:rPr>
          <w:lang w:val="en-US"/>
        </w:rPr>
        <w:t>,00</w:t>
      </w:r>
      <w:proofErr w:type="gramEnd"/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0</w:t>
      </w:r>
      <w:r w:rsidRPr="005F2D71">
        <w:rPr>
          <w:lang w:val="en-US"/>
        </w:rPr>
        <w:tab/>
        <w:t>0,00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1.000000</w:t>
      </w:r>
      <w:r w:rsidRPr="005F2D71">
        <w:rPr>
          <w:lang w:val="en-US"/>
        </w:rPr>
        <w:tab/>
        <w:t>133,00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0</w:t>
      </w:r>
      <w:r w:rsidRPr="005F2D71">
        <w:rPr>
          <w:lang w:val="en-US"/>
        </w:rPr>
        <w:tab/>
        <w:t>1.00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max</w:t>
      </w:r>
      <w:r w:rsidRPr="005F2D71">
        <w:rPr>
          <w:lang w:val="en-US"/>
        </w:rPr>
        <w:tab/>
        <w:t>100</w:t>
      </w:r>
      <w:r w:rsidRPr="005F2D71">
        <w:rPr>
          <w:lang w:val="en-US"/>
        </w:rPr>
        <w:tab/>
        <w:t>1.000000</w:t>
      </w:r>
    </w:p>
    <w:p w:rsidR="005F2D71" w:rsidRPr="005F2D71" w:rsidRDefault="005F2D71" w:rsidP="005F2D71">
      <w:pPr>
        <w:rPr>
          <w:lang w:val="en-US"/>
        </w:rPr>
      </w:pPr>
      <w:r w:rsidRPr="005F2D71">
        <w:rPr>
          <w:lang w:val="en-US"/>
        </w:rPr>
        <w:t>18202860</w:t>
      </w:r>
      <w:r w:rsidRPr="005F2D71">
        <w:rPr>
          <w:lang w:val="en-US"/>
        </w:rPr>
        <w:tab/>
        <w:t>3586439</w:t>
      </w:r>
      <w:r w:rsidRPr="005F2D71">
        <w:rPr>
          <w:lang w:val="en-US"/>
        </w:rPr>
        <w:tab/>
        <w:t>3304</w:t>
      </w:r>
      <w:r w:rsidRPr="005F2D71">
        <w:rPr>
          <w:lang w:val="en-US"/>
        </w:rPr>
        <w:tab/>
        <w:t>1</w:t>
      </w:r>
      <w:r w:rsidRPr="005F2D71">
        <w:rPr>
          <w:lang w:val="en-US"/>
        </w:rPr>
        <w:tab/>
        <w:t>97</w:t>
      </w:r>
      <w:proofErr w:type="gramStart"/>
      <w:r w:rsidRPr="005F2D71">
        <w:rPr>
          <w:lang w:val="en-US"/>
        </w:rPr>
        <w:t>,00</w:t>
      </w:r>
      <w:proofErr w:type="gramEnd"/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0</w:t>
      </w:r>
      <w:r w:rsidRPr="005F2D71">
        <w:rPr>
          <w:lang w:val="en-US"/>
        </w:rPr>
        <w:tab/>
        <w:t>0,00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1.000000</w:t>
      </w:r>
      <w:r w:rsidRPr="005F2D71">
        <w:rPr>
          <w:lang w:val="en-US"/>
        </w:rPr>
        <w:tab/>
        <w:t>97,00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0</w:t>
      </w:r>
      <w:r w:rsidRPr="005F2D71">
        <w:rPr>
          <w:lang w:val="en-US"/>
        </w:rPr>
        <w:tab/>
        <w:t>1.00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max</w:t>
      </w:r>
      <w:r w:rsidRPr="005F2D71">
        <w:rPr>
          <w:lang w:val="en-US"/>
        </w:rPr>
        <w:tab/>
        <w:t>100</w:t>
      </w:r>
      <w:r w:rsidRPr="005F2D71">
        <w:rPr>
          <w:lang w:val="en-US"/>
        </w:rPr>
        <w:tab/>
        <w:t>1.000000</w:t>
      </w:r>
    </w:p>
    <w:p w:rsidR="005F2D71" w:rsidRPr="005F2D71" w:rsidRDefault="005F2D71" w:rsidP="005F2D71">
      <w:pPr>
        <w:rPr>
          <w:lang w:val="en-US"/>
        </w:rPr>
      </w:pPr>
      <w:r w:rsidRPr="005F2D71">
        <w:rPr>
          <w:lang w:val="en-US"/>
        </w:rPr>
        <w:t>18202861</w:t>
      </w:r>
      <w:r w:rsidRPr="005F2D71">
        <w:rPr>
          <w:lang w:val="en-US"/>
        </w:rPr>
        <w:tab/>
        <w:t>3586439</w:t>
      </w:r>
      <w:r w:rsidRPr="005F2D71">
        <w:rPr>
          <w:lang w:val="en-US"/>
        </w:rPr>
        <w:tab/>
        <w:t>3333</w:t>
      </w:r>
      <w:r w:rsidRPr="005F2D71">
        <w:rPr>
          <w:lang w:val="en-US"/>
        </w:rPr>
        <w:tab/>
        <w:t>1</w:t>
      </w:r>
      <w:r w:rsidRPr="005F2D71">
        <w:rPr>
          <w:lang w:val="en-US"/>
        </w:rPr>
        <w:tab/>
        <w:t>426</w:t>
      </w:r>
      <w:proofErr w:type="gramStart"/>
      <w:r w:rsidRPr="005F2D71">
        <w:rPr>
          <w:lang w:val="en-US"/>
        </w:rPr>
        <w:t>,00</w:t>
      </w:r>
      <w:proofErr w:type="gramEnd"/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0</w:t>
      </w:r>
      <w:r w:rsidRPr="005F2D71">
        <w:rPr>
          <w:lang w:val="en-US"/>
        </w:rPr>
        <w:tab/>
        <w:t>0,00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1.000000</w:t>
      </w:r>
      <w:r w:rsidRPr="005F2D71">
        <w:rPr>
          <w:lang w:val="en-US"/>
        </w:rPr>
        <w:tab/>
        <w:t>426,00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0</w:t>
      </w:r>
      <w:r w:rsidRPr="005F2D71">
        <w:rPr>
          <w:lang w:val="en-US"/>
        </w:rPr>
        <w:tab/>
        <w:t>1.00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max</w:t>
      </w:r>
      <w:r w:rsidRPr="005F2D71">
        <w:rPr>
          <w:lang w:val="en-US"/>
        </w:rPr>
        <w:tab/>
        <w:t>100</w:t>
      </w:r>
      <w:r w:rsidRPr="005F2D71">
        <w:rPr>
          <w:lang w:val="en-US"/>
        </w:rPr>
        <w:tab/>
        <w:t>1.000000</w:t>
      </w:r>
    </w:p>
    <w:p w:rsidR="005F2D71" w:rsidRPr="005F2D71" w:rsidRDefault="005F2D71" w:rsidP="005F2D71">
      <w:pPr>
        <w:rPr>
          <w:lang w:val="en-US"/>
        </w:rPr>
      </w:pPr>
      <w:r w:rsidRPr="005F2D71">
        <w:rPr>
          <w:lang w:val="en-US"/>
        </w:rPr>
        <w:t>18202862</w:t>
      </w:r>
      <w:r w:rsidRPr="005F2D71">
        <w:rPr>
          <w:lang w:val="en-US"/>
        </w:rPr>
        <w:tab/>
        <w:t>3586439</w:t>
      </w:r>
      <w:r w:rsidRPr="005F2D71">
        <w:rPr>
          <w:lang w:val="en-US"/>
        </w:rPr>
        <w:tab/>
        <w:t>3308</w:t>
      </w:r>
      <w:r w:rsidRPr="005F2D71">
        <w:rPr>
          <w:lang w:val="en-US"/>
        </w:rPr>
        <w:tab/>
        <w:t>1</w:t>
      </w:r>
      <w:r w:rsidRPr="005F2D71">
        <w:rPr>
          <w:lang w:val="en-US"/>
        </w:rPr>
        <w:tab/>
        <w:t>49</w:t>
      </w:r>
      <w:proofErr w:type="gramStart"/>
      <w:r w:rsidRPr="005F2D71">
        <w:rPr>
          <w:lang w:val="en-US"/>
        </w:rPr>
        <w:t>,00</w:t>
      </w:r>
      <w:proofErr w:type="gramEnd"/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0</w:t>
      </w:r>
      <w:r w:rsidRPr="005F2D71">
        <w:rPr>
          <w:lang w:val="en-US"/>
        </w:rPr>
        <w:tab/>
        <w:t>0,00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1.000000</w:t>
      </w:r>
      <w:r w:rsidRPr="005F2D71">
        <w:rPr>
          <w:lang w:val="en-US"/>
        </w:rPr>
        <w:tab/>
        <w:t>49,00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0</w:t>
      </w:r>
      <w:r w:rsidRPr="005F2D71">
        <w:rPr>
          <w:lang w:val="en-US"/>
        </w:rPr>
        <w:tab/>
        <w:t>1.00</w:t>
      </w:r>
      <w:r w:rsidRPr="005F2D71">
        <w:rPr>
          <w:lang w:val="en-US"/>
        </w:rPr>
        <w:tab/>
        <w:t>NULL</w:t>
      </w:r>
      <w:r w:rsidRPr="005F2D71">
        <w:rPr>
          <w:lang w:val="en-US"/>
        </w:rPr>
        <w:tab/>
        <w:t>max</w:t>
      </w:r>
      <w:r w:rsidRPr="005F2D71">
        <w:rPr>
          <w:lang w:val="en-US"/>
        </w:rPr>
        <w:tab/>
        <w:t>100</w:t>
      </w:r>
      <w:r w:rsidRPr="005F2D71">
        <w:rPr>
          <w:lang w:val="en-US"/>
        </w:rPr>
        <w:tab/>
        <w:t>1.000000</w:t>
      </w:r>
    </w:p>
    <w:sectPr w:rsidR="005F2D71" w:rsidRPr="005F2D71" w:rsidSect="00882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compat/>
  <w:rsids>
    <w:rsidRoot w:val="0030674E"/>
    <w:rsid w:val="00263F61"/>
    <w:rsid w:val="0030674E"/>
    <w:rsid w:val="005134DB"/>
    <w:rsid w:val="005F2D71"/>
    <w:rsid w:val="00882095"/>
    <w:rsid w:val="00D44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wrro">
    <w:name w:val="rwrro"/>
    <w:basedOn w:val="a0"/>
    <w:rsid w:val="00263F61"/>
  </w:style>
  <w:style w:type="character" w:customStyle="1" w:styleId="rwuro">
    <w:name w:val="rwuro"/>
    <w:basedOn w:val="a0"/>
    <w:rsid w:val="00263F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\Gabrie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Gabriel</Template>
  <TotalTime>1</TotalTime>
  <Pages>2</Pages>
  <Words>669</Words>
  <Characters>3818</Characters>
  <Application>Microsoft Office Word</Application>
  <DocSecurity>0</DocSecurity>
  <Lines>31</Lines>
  <Paragraphs>8</Paragraphs>
  <ScaleCrop>false</ScaleCrop>
  <Company>MultiDVD Team</Company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ispro</dc:creator>
  <cp:lastModifiedBy>ispro</cp:lastModifiedBy>
  <cp:revision>2</cp:revision>
  <dcterms:created xsi:type="dcterms:W3CDTF">2015-11-25T13:09:00Z</dcterms:created>
  <dcterms:modified xsi:type="dcterms:W3CDTF">2015-11-25T13:10:00Z</dcterms:modified>
</cp:coreProperties>
</file>